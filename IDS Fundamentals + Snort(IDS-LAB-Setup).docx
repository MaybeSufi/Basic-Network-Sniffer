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CA430" w14:textId="77777777" w:rsidR="001C3B2E" w:rsidRPr="006A1C22" w:rsidRDefault="001C3B2E" w:rsidP="001C3B2E">
      <w:pPr>
        <w:pStyle w:val="Heading1"/>
      </w:pPr>
      <w:r>
        <w:t>IDS Fundamentals:</w:t>
      </w:r>
    </w:p>
    <w:p w14:paraId="2D53B528" w14:textId="77777777" w:rsidR="001C3B2E" w:rsidRDefault="001C3B2E" w:rsidP="001C3B2E">
      <w:pPr>
        <w:pStyle w:val="Heading2"/>
      </w:pPr>
    </w:p>
    <w:p w14:paraId="7F5992C6" w14:textId="77777777" w:rsidR="001C3B2E" w:rsidRDefault="001C3B2E" w:rsidP="001C3B2E">
      <w:pPr>
        <w:pStyle w:val="Heading2"/>
      </w:pPr>
      <w:r>
        <w:t>TYPES OF IDS:</w:t>
      </w:r>
    </w:p>
    <w:p w14:paraId="2A60AE91" w14:textId="77777777" w:rsidR="001C3B2E" w:rsidRDefault="001C3B2E" w:rsidP="001C3B2E">
      <w:pPr>
        <w:pStyle w:val="Heading2"/>
      </w:pPr>
      <w:r>
        <w:t>HOST INTRUSTION DETECTION SYSTEM (HIDS):</w:t>
      </w:r>
    </w:p>
    <w:p w14:paraId="5A15B53C" w14:textId="77777777" w:rsidR="001C3B2E" w:rsidRDefault="001C3B2E" w:rsidP="001C3B2E">
      <w:pPr>
        <w:pStyle w:val="ListParagraph"/>
        <w:numPr>
          <w:ilvl w:val="0"/>
          <w:numId w:val="6"/>
        </w:numPr>
      </w:pPr>
      <w:r>
        <w:t>This type of IDS solutions is installed individually on the hosts.</w:t>
      </w:r>
    </w:p>
    <w:p w14:paraId="0DD6A05B" w14:textId="77777777" w:rsidR="001C3B2E" w:rsidRDefault="001C3B2E" w:rsidP="001C3B2E">
      <w:pPr>
        <w:pStyle w:val="ListParagraph"/>
        <w:numPr>
          <w:ilvl w:val="0"/>
          <w:numId w:val="6"/>
        </w:numPr>
      </w:pPr>
      <w:r>
        <w:t>Only detect the potential security threats associated with that host.</w:t>
      </w:r>
    </w:p>
    <w:p w14:paraId="7DD28990" w14:textId="77777777" w:rsidR="001C3B2E" w:rsidRDefault="001C3B2E" w:rsidP="001C3B2E">
      <w:pPr>
        <w:pStyle w:val="ListParagraph"/>
        <w:numPr>
          <w:ilvl w:val="0"/>
          <w:numId w:val="6"/>
        </w:numPr>
      </w:pPr>
      <w:r>
        <w:t>Detailed visibility of the host’s activities.</w:t>
      </w:r>
    </w:p>
    <w:p w14:paraId="10F45699" w14:textId="77777777" w:rsidR="001C3B2E" w:rsidRDefault="001C3B2E" w:rsidP="001C3B2E">
      <w:pPr>
        <w:pStyle w:val="ListParagraph"/>
        <w:numPr>
          <w:ilvl w:val="0"/>
          <w:numId w:val="6"/>
        </w:numPr>
      </w:pPr>
      <w:r>
        <w:t>Resource-intensive and require management on each host.</w:t>
      </w:r>
    </w:p>
    <w:p w14:paraId="08AAD3AC" w14:textId="77777777" w:rsidR="001C3B2E" w:rsidRDefault="001C3B2E" w:rsidP="001C3B2E"/>
    <w:p w14:paraId="1C8727C8" w14:textId="77777777" w:rsidR="001C3B2E" w:rsidRDefault="001C3B2E" w:rsidP="001C3B2E">
      <w:pPr>
        <w:rPr>
          <w:b/>
          <w:bCs/>
        </w:rPr>
      </w:pPr>
      <w:r>
        <w:rPr>
          <w:b/>
          <w:bCs/>
        </w:rPr>
        <w:t>NETWORK INTRUSION DETECTION SYSTEM (NIDS):</w:t>
      </w:r>
    </w:p>
    <w:p w14:paraId="080DE346" w14:textId="77777777" w:rsidR="001C3B2E" w:rsidRDefault="001C3B2E" w:rsidP="001C3B2E">
      <w:pPr>
        <w:pStyle w:val="ListParagraph"/>
        <w:numPr>
          <w:ilvl w:val="0"/>
          <w:numId w:val="7"/>
        </w:numPr>
      </w:pPr>
      <w:r>
        <w:t>Detect the potentially malicious activities within the whole network.</w:t>
      </w:r>
    </w:p>
    <w:p w14:paraId="17D4B013" w14:textId="77777777" w:rsidR="001C3B2E" w:rsidRDefault="001C3B2E" w:rsidP="001C3B2E">
      <w:pPr>
        <w:pStyle w:val="ListParagraph"/>
        <w:numPr>
          <w:ilvl w:val="0"/>
          <w:numId w:val="7"/>
        </w:numPr>
      </w:pPr>
      <w:r>
        <w:t>Monitor network traffic of all hosts.</w:t>
      </w:r>
    </w:p>
    <w:p w14:paraId="557392DB" w14:textId="77777777" w:rsidR="001C3B2E" w:rsidRDefault="001C3B2E" w:rsidP="001C3B2E">
      <w:pPr>
        <w:pStyle w:val="ListParagraph"/>
        <w:numPr>
          <w:ilvl w:val="0"/>
          <w:numId w:val="7"/>
        </w:numPr>
      </w:pPr>
      <w:r>
        <w:t>Provide centralized view of all detections inside a whole network.</w:t>
      </w:r>
    </w:p>
    <w:p w14:paraId="4DD5C01D" w14:textId="77777777" w:rsidR="001C3B2E" w:rsidRDefault="001C3B2E" w:rsidP="001C3B2E"/>
    <w:p w14:paraId="1C37E93C" w14:textId="77777777" w:rsidR="001C3B2E" w:rsidRDefault="001C3B2E" w:rsidP="001C3B2E"/>
    <w:p w14:paraId="27FB6E54" w14:textId="77777777" w:rsidR="001C3B2E" w:rsidRDefault="001C3B2E" w:rsidP="001C3B2E">
      <w:pPr>
        <w:rPr>
          <w:b/>
          <w:bCs/>
        </w:rPr>
      </w:pPr>
      <w:r>
        <w:rPr>
          <w:b/>
          <w:bCs/>
        </w:rPr>
        <w:t>DETECTION MODES:</w:t>
      </w:r>
    </w:p>
    <w:p w14:paraId="73C44396" w14:textId="77777777" w:rsidR="001C3B2E" w:rsidRDefault="001C3B2E" w:rsidP="001C3B2E">
      <w:pPr>
        <w:rPr>
          <w:b/>
          <w:bCs/>
        </w:rPr>
      </w:pPr>
      <w:r>
        <w:rPr>
          <w:b/>
          <w:bCs/>
        </w:rPr>
        <w:t>SIGNATURE-BASED IDS:</w:t>
      </w:r>
    </w:p>
    <w:p w14:paraId="4B61BEBD" w14:textId="77777777" w:rsidR="001C3B2E" w:rsidRDefault="001C3B2E" w:rsidP="001C3B2E">
      <w:pPr>
        <w:pStyle w:val="ListParagraph"/>
        <w:numPr>
          <w:ilvl w:val="0"/>
          <w:numId w:val="8"/>
        </w:numPr>
      </w:pPr>
      <w:r>
        <w:t>Each attack has its own pattern, known as signature.</w:t>
      </w:r>
    </w:p>
    <w:p w14:paraId="7FDF2C34" w14:textId="77777777" w:rsidR="001C3B2E" w:rsidRDefault="001C3B2E" w:rsidP="001C3B2E">
      <w:pPr>
        <w:pStyle w:val="ListParagraph"/>
        <w:numPr>
          <w:ilvl w:val="0"/>
          <w:numId w:val="8"/>
        </w:numPr>
      </w:pPr>
      <w:r>
        <w:t>IDS have their databases where signatures of known attacks are stored.</w:t>
      </w:r>
    </w:p>
    <w:p w14:paraId="2FAFB509" w14:textId="77777777" w:rsidR="001C3B2E" w:rsidRDefault="001C3B2E" w:rsidP="001C3B2E">
      <w:pPr>
        <w:pStyle w:val="ListParagraph"/>
        <w:numPr>
          <w:ilvl w:val="0"/>
          <w:numId w:val="8"/>
        </w:numPr>
      </w:pPr>
      <w:r>
        <w:t>Efficiency = Stronger database</w:t>
      </w:r>
    </w:p>
    <w:p w14:paraId="02C0F4B6" w14:textId="77777777" w:rsidR="001C3B2E" w:rsidRDefault="001C3B2E" w:rsidP="001C3B2E">
      <w:pPr>
        <w:pStyle w:val="ListParagraph"/>
        <w:numPr>
          <w:ilvl w:val="0"/>
          <w:numId w:val="8"/>
        </w:numPr>
      </w:pPr>
      <w:r>
        <w:t>Unable to detect Zero-day attacks.</w:t>
      </w:r>
    </w:p>
    <w:p w14:paraId="3F78A6CF" w14:textId="77777777" w:rsidR="001C3B2E" w:rsidRDefault="001C3B2E" w:rsidP="001C3B2E">
      <w:pPr>
        <w:pStyle w:val="ListParagraph"/>
        <w:numPr>
          <w:ilvl w:val="0"/>
          <w:numId w:val="8"/>
        </w:numPr>
      </w:pPr>
      <w:r>
        <w:t>E.g., Snort</w:t>
      </w:r>
    </w:p>
    <w:p w14:paraId="12A431FD" w14:textId="77777777" w:rsidR="001C3B2E" w:rsidRDefault="001C3B2E" w:rsidP="001C3B2E"/>
    <w:p w14:paraId="401E78C6" w14:textId="77777777" w:rsidR="001C3B2E" w:rsidRDefault="001C3B2E" w:rsidP="001C3B2E">
      <w:pPr>
        <w:rPr>
          <w:b/>
          <w:bCs/>
        </w:rPr>
      </w:pPr>
    </w:p>
    <w:p w14:paraId="6C0C10CE" w14:textId="77777777" w:rsidR="001C3B2E" w:rsidRDefault="001C3B2E" w:rsidP="001C3B2E">
      <w:pPr>
        <w:rPr>
          <w:b/>
          <w:bCs/>
        </w:rPr>
      </w:pPr>
    </w:p>
    <w:p w14:paraId="25ED969D" w14:textId="77777777" w:rsidR="001C3B2E" w:rsidRDefault="001C3B2E" w:rsidP="001C3B2E">
      <w:pPr>
        <w:rPr>
          <w:b/>
          <w:bCs/>
        </w:rPr>
      </w:pPr>
      <w:r>
        <w:rPr>
          <w:b/>
          <w:bCs/>
        </w:rPr>
        <w:lastRenderedPageBreak/>
        <w:t>ANOMALY-BASED IDS:</w:t>
      </w:r>
    </w:p>
    <w:p w14:paraId="26B7CE8B" w14:textId="77777777" w:rsidR="001C3B2E" w:rsidRDefault="001C3B2E" w:rsidP="001C3B2E">
      <w:pPr>
        <w:pStyle w:val="ListParagraph"/>
        <w:numPr>
          <w:ilvl w:val="0"/>
          <w:numId w:val="9"/>
        </w:numPr>
      </w:pPr>
      <w:r>
        <w:t>Learn normal behavior of the network/system and performs detections if there are deviations from the normal behavior.</w:t>
      </w:r>
    </w:p>
    <w:p w14:paraId="747B653D" w14:textId="77777777" w:rsidR="001C3B2E" w:rsidRPr="001A3AA8" w:rsidRDefault="001C3B2E" w:rsidP="001C3B2E">
      <w:pPr>
        <w:pStyle w:val="ListParagraph"/>
        <w:numPr>
          <w:ilvl w:val="0"/>
          <w:numId w:val="9"/>
        </w:numPr>
      </w:pPr>
      <w:r>
        <w:t>Can also detect Zero-day attacks, due to the anomaly-based detection.</w:t>
      </w:r>
      <w:r>
        <w:tab/>
      </w:r>
    </w:p>
    <w:p w14:paraId="3CE7BE96" w14:textId="77777777" w:rsidR="001C3B2E" w:rsidRDefault="001C3B2E" w:rsidP="001C3B2E">
      <w:pPr>
        <w:pStyle w:val="ListParagraph"/>
        <w:numPr>
          <w:ilvl w:val="0"/>
          <w:numId w:val="9"/>
        </w:numPr>
      </w:pPr>
      <w:r>
        <w:t>May also generate false positives.</w:t>
      </w:r>
    </w:p>
    <w:p w14:paraId="218749D9" w14:textId="77777777" w:rsidR="001C3B2E" w:rsidRDefault="001C3B2E" w:rsidP="001C3B2E">
      <w:pPr>
        <w:pStyle w:val="ListParagraph"/>
        <w:numPr>
          <w:ilvl w:val="0"/>
          <w:numId w:val="9"/>
        </w:numPr>
      </w:pPr>
      <w:r>
        <w:t>Can reduce false positives by fine-tuning IDS.</w:t>
      </w:r>
    </w:p>
    <w:p w14:paraId="5E28DD00" w14:textId="77777777" w:rsidR="001C3B2E" w:rsidRDefault="001C3B2E" w:rsidP="001C3B2E"/>
    <w:p w14:paraId="60B33AAA" w14:textId="77777777" w:rsidR="001C3B2E" w:rsidRDefault="001C3B2E" w:rsidP="001C3B2E"/>
    <w:p w14:paraId="56DE7AA7" w14:textId="77777777" w:rsidR="001C3B2E" w:rsidRDefault="001C3B2E" w:rsidP="001C3B2E">
      <w:pPr>
        <w:rPr>
          <w:b/>
          <w:bCs/>
        </w:rPr>
      </w:pPr>
      <w:r>
        <w:rPr>
          <w:b/>
          <w:bCs/>
        </w:rPr>
        <w:t>HYBRID IDS:</w:t>
      </w:r>
    </w:p>
    <w:p w14:paraId="30142BEA" w14:textId="77777777" w:rsidR="001C3B2E" w:rsidRDefault="001C3B2E" w:rsidP="001C3B2E">
      <w:pPr>
        <w:pStyle w:val="ListParagraph"/>
        <w:numPr>
          <w:ilvl w:val="0"/>
          <w:numId w:val="10"/>
        </w:numPr>
      </w:pPr>
      <w:r>
        <w:t>Combines both signature-based IDS and anomaly-based approaches.</w:t>
      </w:r>
    </w:p>
    <w:p w14:paraId="10E58248" w14:textId="77777777" w:rsidR="001C3B2E" w:rsidRPr="00E17030" w:rsidRDefault="001C3B2E" w:rsidP="001C3B2E">
      <w:pPr>
        <w:pStyle w:val="ListParagraph"/>
        <w:numPr>
          <w:ilvl w:val="0"/>
          <w:numId w:val="10"/>
        </w:numPr>
        <w:rPr>
          <w:b/>
          <w:bCs/>
        </w:rPr>
      </w:pPr>
      <w:r>
        <w:t>Use the database for known attacks and anomaly-based detection for Zero-day attacks</w:t>
      </w:r>
      <w:r w:rsidRPr="00E17030">
        <w:rPr>
          <w:b/>
          <w:bCs/>
        </w:rPr>
        <w:tab/>
      </w:r>
    </w:p>
    <w:p w14:paraId="4FC3C891" w14:textId="77777777" w:rsidR="001C3B2E" w:rsidRDefault="001C3B2E" w:rsidP="001C3B2E">
      <w:pPr>
        <w:rPr>
          <w:b/>
          <w:bCs/>
        </w:rPr>
      </w:pPr>
    </w:p>
    <w:p w14:paraId="24F2364C" w14:textId="77777777" w:rsidR="001C3B2E" w:rsidRDefault="001C3B2E" w:rsidP="001C3B2E">
      <w:pPr>
        <w:rPr>
          <w:b/>
          <w:bCs/>
        </w:rPr>
      </w:pPr>
    </w:p>
    <w:p w14:paraId="7B19D05B" w14:textId="77777777" w:rsidR="001C3B2E" w:rsidRDefault="001C3B2E" w:rsidP="001C3B2E">
      <w:pPr>
        <w:rPr>
          <w:b/>
          <w:bCs/>
        </w:rPr>
      </w:pPr>
    </w:p>
    <w:p w14:paraId="285B2F97" w14:textId="77777777" w:rsidR="001C3B2E" w:rsidRDefault="001C3B2E" w:rsidP="001C3B2E">
      <w:pPr>
        <w:rPr>
          <w:b/>
          <w:bCs/>
        </w:rPr>
      </w:pPr>
      <w:r>
        <w:rPr>
          <w:b/>
          <w:bCs/>
        </w:rPr>
        <w:t>IDS EXAMPLE: SNORT</w:t>
      </w:r>
    </w:p>
    <w:p w14:paraId="4D3D897F" w14:textId="77777777" w:rsidR="001C3B2E" w:rsidRDefault="001C3B2E" w:rsidP="001C3B2E">
      <w:pPr>
        <w:rPr>
          <w:b/>
          <w:bCs/>
        </w:rPr>
      </w:pPr>
      <w:r>
        <w:rPr>
          <w:b/>
          <w:bCs/>
        </w:rPr>
        <w:t>MODES OF SNORT:</w:t>
      </w:r>
    </w:p>
    <w:p w14:paraId="4CD0BE94" w14:textId="77777777" w:rsidR="001C3B2E" w:rsidRDefault="001C3B2E" w:rsidP="001C3B2E">
      <w:pPr>
        <w:rPr>
          <w:b/>
          <w:bCs/>
        </w:rPr>
      </w:pPr>
      <w:r>
        <w:rPr>
          <w:b/>
          <w:bCs/>
        </w:rPr>
        <w:t>PACKET SNIFFER MODE:</w:t>
      </w:r>
    </w:p>
    <w:p w14:paraId="7F2C0DC0" w14:textId="77777777" w:rsidR="001C3B2E" w:rsidRDefault="001C3B2E" w:rsidP="001C3B2E">
      <w:pPr>
        <w:pStyle w:val="ListParagraph"/>
        <w:numPr>
          <w:ilvl w:val="0"/>
          <w:numId w:val="11"/>
        </w:numPr>
      </w:pPr>
      <w:r>
        <w:t>Reads and displays packets without performing any analysis on them.</w:t>
      </w:r>
    </w:p>
    <w:p w14:paraId="581884B8" w14:textId="77777777" w:rsidR="001C3B2E" w:rsidRDefault="001C3B2E" w:rsidP="001C3B2E">
      <w:pPr>
        <w:pStyle w:val="ListParagraph"/>
        <w:numPr>
          <w:ilvl w:val="0"/>
          <w:numId w:val="11"/>
        </w:numPr>
      </w:pPr>
      <w:r>
        <w:t>It can be helpful in network monitoring and troubleshooting</w:t>
      </w:r>
    </w:p>
    <w:p w14:paraId="3FA87E5B" w14:textId="77777777" w:rsidR="001C3B2E" w:rsidRDefault="001C3B2E" w:rsidP="001C3B2E">
      <w:pPr>
        <w:pStyle w:val="ListParagraph"/>
        <w:numPr>
          <w:ilvl w:val="0"/>
          <w:numId w:val="11"/>
        </w:numPr>
      </w:pPr>
      <w:r>
        <w:t>Allows to display the network traffic on console or output it in a file.</w:t>
      </w:r>
    </w:p>
    <w:p w14:paraId="3E043809" w14:textId="77777777" w:rsidR="001C3B2E" w:rsidRDefault="001C3B2E" w:rsidP="001C3B2E"/>
    <w:p w14:paraId="42E675FB" w14:textId="77777777" w:rsidR="001C3B2E" w:rsidRDefault="001C3B2E" w:rsidP="001C3B2E">
      <w:pPr>
        <w:rPr>
          <w:b/>
          <w:bCs/>
        </w:rPr>
      </w:pPr>
      <w:r>
        <w:rPr>
          <w:b/>
          <w:bCs/>
        </w:rPr>
        <w:t>PACKET LOGGING MODE:</w:t>
      </w:r>
    </w:p>
    <w:p w14:paraId="1E48E751" w14:textId="77777777" w:rsidR="001C3B2E" w:rsidRDefault="001C3B2E" w:rsidP="001C3B2E">
      <w:pPr>
        <w:pStyle w:val="ListParagraph"/>
        <w:numPr>
          <w:ilvl w:val="0"/>
          <w:numId w:val="12"/>
        </w:numPr>
      </w:pPr>
      <w:r>
        <w:t>This mode allows to log the network traffic as PCAP file.</w:t>
      </w:r>
    </w:p>
    <w:p w14:paraId="6DDECCB0" w14:textId="77777777" w:rsidR="001C3B2E" w:rsidRDefault="001C3B2E" w:rsidP="001C3B2E">
      <w:pPr>
        <w:pStyle w:val="ListParagraph"/>
        <w:numPr>
          <w:ilvl w:val="0"/>
          <w:numId w:val="12"/>
        </w:numPr>
      </w:pPr>
      <w:r>
        <w:t>Includes all network traffic and any detections from it.</w:t>
      </w:r>
    </w:p>
    <w:p w14:paraId="175F79F8" w14:textId="77777777" w:rsidR="001C3B2E" w:rsidRDefault="001C3B2E" w:rsidP="001C3B2E">
      <w:pPr>
        <w:pStyle w:val="ListParagraph"/>
        <w:numPr>
          <w:ilvl w:val="0"/>
          <w:numId w:val="12"/>
        </w:numPr>
      </w:pPr>
      <w:r>
        <w:t>Helpful in Forensic investigations.</w:t>
      </w:r>
    </w:p>
    <w:p w14:paraId="44D6E6A6" w14:textId="77777777" w:rsidR="001C3B2E" w:rsidRDefault="001C3B2E" w:rsidP="001C3B2E"/>
    <w:p w14:paraId="035B5A0E" w14:textId="77777777" w:rsidR="001C3B2E" w:rsidRDefault="001C3B2E" w:rsidP="001C3B2E"/>
    <w:p w14:paraId="629A8634" w14:textId="77777777" w:rsidR="001C3B2E" w:rsidRDefault="001C3B2E" w:rsidP="001C3B2E"/>
    <w:p w14:paraId="5D1B5ECB" w14:textId="77777777" w:rsidR="001C3B2E" w:rsidRDefault="001C3B2E" w:rsidP="001C3B2E">
      <w:pPr>
        <w:rPr>
          <w:b/>
          <w:bCs/>
        </w:rPr>
      </w:pPr>
      <w:r>
        <w:rPr>
          <w:b/>
          <w:bCs/>
        </w:rPr>
        <w:t>NETWORK INTRUSION DETECTION SYSTEM MODE:</w:t>
      </w:r>
    </w:p>
    <w:p w14:paraId="7E106CC8" w14:textId="77777777" w:rsidR="001C3B2E" w:rsidRDefault="001C3B2E" w:rsidP="001C3B2E">
      <w:pPr>
        <w:pStyle w:val="ListParagraph"/>
        <w:numPr>
          <w:ilvl w:val="0"/>
          <w:numId w:val="13"/>
        </w:numPr>
      </w:pPr>
      <w:r>
        <w:t>It’s the primary mode on SNORT.</w:t>
      </w:r>
    </w:p>
    <w:p w14:paraId="572A2918" w14:textId="77777777" w:rsidR="001C3B2E" w:rsidRDefault="001C3B2E" w:rsidP="001C3B2E">
      <w:pPr>
        <w:pStyle w:val="ListParagraph"/>
        <w:numPr>
          <w:ilvl w:val="0"/>
          <w:numId w:val="13"/>
        </w:numPr>
      </w:pPr>
      <w:r>
        <w:t>Monitors traffic in real-time and apply rules files to identify any known attack patterns stored as signatures.</w:t>
      </w:r>
    </w:p>
    <w:p w14:paraId="0777620D" w14:textId="77777777" w:rsidR="001C3B2E" w:rsidRDefault="001C3B2E" w:rsidP="001C3B2E">
      <w:pPr>
        <w:pStyle w:val="ListParagraph"/>
        <w:numPr>
          <w:ilvl w:val="0"/>
          <w:numId w:val="13"/>
        </w:numPr>
      </w:pPr>
      <w:r>
        <w:t>If a match occurs, it generates an alert.</w:t>
      </w:r>
    </w:p>
    <w:p w14:paraId="09F94885" w14:textId="77777777" w:rsidR="001C3B2E" w:rsidRDefault="001C3B2E" w:rsidP="001C3B2E"/>
    <w:p w14:paraId="3B5FC7D8" w14:textId="77777777" w:rsidR="001C3B2E" w:rsidRDefault="001C3B2E" w:rsidP="001C3B2E"/>
    <w:p w14:paraId="648285C7" w14:textId="77777777" w:rsidR="001C3B2E" w:rsidRDefault="001C3B2E" w:rsidP="001C3B2E">
      <w:pPr>
        <w:rPr>
          <w:b/>
          <w:bCs/>
        </w:rPr>
      </w:pPr>
      <w:r>
        <w:rPr>
          <w:b/>
          <w:bCs/>
        </w:rPr>
        <w:t>SNORT DIRECTORY:</w:t>
      </w:r>
    </w:p>
    <w:p w14:paraId="7E531B1A" w14:textId="77777777" w:rsidR="001C3B2E" w:rsidRDefault="001C3B2E" w:rsidP="001C3B2E">
      <w:pPr>
        <w:pStyle w:val="ListParagraph"/>
        <w:numPr>
          <w:ilvl w:val="0"/>
          <w:numId w:val="15"/>
        </w:numPr>
      </w:pPr>
      <w:r>
        <w:t xml:space="preserve">All the snort files are stored inside </w:t>
      </w:r>
      <w:r w:rsidRPr="00E17030">
        <w:rPr>
          <w:b/>
          <w:bCs/>
        </w:rPr>
        <w:t>/</w:t>
      </w:r>
      <w:proofErr w:type="spellStart"/>
      <w:r w:rsidRPr="00E17030">
        <w:rPr>
          <w:b/>
          <w:bCs/>
        </w:rPr>
        <w:t>etc</w:t>
      </w:r>
      <w:proofErr w:type="spellEnd"/>
      <w:r w:rsidRPr="00E17030">
        <w:rPr>
          <w:b/>
          <w:bCs/>
        </w:rPr>
        <w:t xml:space="preserve">/snort </w:t>
      </w:r>
      <w:r>
        <w:t>directory.</w:t>
      </w:r>
    </w:p>
    <w:p w14:paraId="55439F4B" w14:textId="77777777" w:rsidR="001C3B2E" w:rsidRPr="00E17030" w:rsidRDefault="001C3B2E" w:rsidP="001C3B2E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Key file for Snort is its configuration file </w:t>
      </w:r>
      <w:proofErr w:type="spellStart"/>
      <w:r w:rsidRPr="00E17030">
        <w:rPr>
          <w:b/>
          <w:bCs/>
        </w:rPr>
        <w:t>snort.conf</w:t>
      </w:r>
      <w:proofErr w:type="spellEnd"/>
    </w:p>
    <w:p w14:paraId="1E42DAFD" w14:textId="77777777" w:rsidR="001C3B2E" w:rsidRDefault="001C3B2E" w:rsidP="001C3B2E">
      <w:pPr>
        <w:pStyle w:val="ListParagraph"/>
        <w:numPr>
          <w:ilvl w:val="0"/>
          <w:numId w:val="15"/>
        </w:numPr>
      </w:pPr>
      <w:r>
        <w:t xml:space="preserve">In </w:t>
      </w:r>
      <w:proofErr w:type="spellStart"/>
      <w:r>
        <w:t>snort.conf</w:t>
      </w:r>
      <w:proofErr w:type="spellEnd"/>
      <w:r>
        <w:t xml:space="preserve"> we can specify which rule files to enable and which network range to monitor and enable other settings.</w:t>
      </w:r>
    </w:p>
    <w:p w14:paraId="05D7CE1E" w14:textId="77777777" w:rsidR="001C3B2E" w:rsidRDefault="001C3B2E" w:rsidP="001C3B2E">
      <w:pPr>
        <w:pStyle w:val="ListParagraph"/>
        <w:numPr>
          <w:ilvl w:val="0"/>
          <w:numId w:val="15"/>
        </w:numPr>
      </w:pPr>
      <w:r>
        <w:t xml:space="preserve">Rule files are stored in </w:t>
      </w:r>
      <w:r w:rsidRPr="00E17030">
        <w:rPr>
          <w:b/>
          <w:bCs/>
        </w:rPr>
        <w:t>rules</w:t>
      </w:r>
      <w:r>
        <w:t xml:space="preserve"> folder.</w:t>
      </w:r>
    </w:p>
    <w:p w14:paraId="430AFCD6" w14:textId="77777777" w:rsidR="001C3B2E" w:rsidRDefault="001C3B2E" w:rsidP="001C3B2E"/>
    <w:p w14:paraId="17927077" w14:textId="77777777" w:rsidR="001C3B2E" w:rsidRDefault="001C3B2E" w:rsidP="001C3B2E"/>
    <w:p w14:paraId="67F14D16" w14:textId="77777777" w:rsidR="001C3B2E" w:rsidRDefault="001C3B2E" w:rsidP="001C3B2E">
      <w:pPr>
        <w:rPr>
          <w:b/>
          <w:bCs/>
        </w:rPr>
      </w:pPr>
      <w:r>
        <w:rPr>
          <w:b/>
          <w:bCs/>
        </w:rPr>
        <w:t>RULE FORMAT (HOW RULES ARE CREATED IN SNORT):</w:t>
      </w:r>
    </w:p>
    <w:p w14:paraId="2F272640" w14:textId="77777777" w:rsidR="001C3B2E" w:rsidRDefault="001C3B2E" w:rsidP="001C3B2E">
      <w:r>
        <w:t>There is a specific way of writhing rules.</w:t>
      </w:r>
    </w:p>
    <w:p w14:paraId="0BF33640" w14:textId="77777777" w:rsidR="001C3B2E" w:rsidRPr="00E17030" w:rsidRDefault="001C3B2E" w:rsidP="001C3B2E">
      <w:r>
        <w:t>This rule will detect ICMP packets coming from any IP address and port, reaching the home network to any port.</w:t>
      </w:r>
    </w:p>
    <w:p w14:paraId="0C74F64B" w14:textId="77777777" w:rsidR="001C3B2E" w:rsidRPr="00572DC2" w:rsidRDefault="001C3B2E" w:rsidP="001C3B2E">
      <w:pPr>
        <w:rPr>
          <w:b/>
          <w:bCs/>
        </w:rPr>
      </w:pPr>
      <w:r w:rsidRPr="00572DC2">
        <w:rPr>
          <w:b/>
          <w:bCs/>
          <w:noProof/>
        </w:rPr>
        <w:drawing>
          <wp:inline distT="0" distB="0" distL="0" distR="0" wp14:anchorId="2F662635" wp14:editId="7CD480AA">
            <wp:extent cx="5943600" cy="1465580"/>
            <wp:effectExtent l="152400" t="152400" r="361950" b="363220"/>
            <wp:docPr id="184403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39470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1941D5" w14:textId="77777777" w:rsidR="001C3B2E" w:rsidRDefault="001C3B2E" w:rsidP="001C3B2E"/>
    <w:p w14:paraId="29FF7720" w14:textId="77777777" w:rsidR="001C3B2E" w:rsidRDefault="001C3B2E" w:rsidP="001C3B2E">
      <w:r>
        <w:lastRenderedPageBreak/>
        <w:t>Details of this rule:</w:t>
      </w:r>
    </w:p>
    <w:p w14:paraId="4889CC15" w14:textId="77777777" w:rsidR="001C3B2E" w:rsidRDefault="001C3B2E" w:rsidP="001C3B2E">
      <w:pPr>
        <w:pStyle w:val="ListParagraph"/>
        <w:numPr>
          <w:ilvl w:val="0"/>
          <w:numId w:val="16"/>
        </w:numPr>
      </w:pPr>
      <w:r w:rsidRPr="00275B1F">
        <w:rPr>
          <w:b/>
          <w:bCs/>
        </w:rPr>
        <w:t>Action:</w:t>
      </w:r>
      <w:r>
        <w:t xml:space="preserve"> This specifies which action to take when the rule triggers. In this case, we have the action to “alert” when the traffic matches this rule.</w:t>
      </w:r>
    </w:p>
    <w:p w14:paraId="69672A14" w14:textId="77777777" w:rsidR="001C3B2E" w:rsidRDefault="001C3B2E" w:rsidP="001C3B2E">
      <w:pPr>
        <w:pStyle w:val="ListParagraph"/>
      </w:pPr>
    </w:p>
    <w:p w14:paraId="35C6230C" w14:textId="77777777" w:rsidR="001C3B2E" w:rsidRDefault="001C3B2E" w:rsidP="001C3B2E">
      <w:pPr>
        <w:pStyle w:val="ListParagraph"/>
        <w:numPr>
          <w:ilvl w:val="0"/>
          <w:numId w:val="16"/>
        </w:numPr>
      </w:pPr>
      <w:r w:rsidRPr="00275B1F">
        <w:rPr>
          <w:b/>
          <w:bCs/>
        </w:rPr>
        <w:t xml:space="preserve">Protocol: </w:t>
      </w:r>
      <w:r>
        <w:t>Refers to the protocol that matches this rule. In this case, we use the protocol “ICMP”, which is used when we ping a host.</w:t>
      </w:r>
    </w:p>
    <w:p w14:paraId="0D3B5EC6" w14:textId="77777777" w:rsidR="001C3B2E" w:rsidRDefault="001C3B2E" w:rsidP="001C3B2E">
      <w:pPr>
        <w:pStyle w:val="ListParagraph"/>
      </w:pPr>
    </w:p>
    <w:p w14:paraId="39AF9C7C" w14:textId="77777777" w:rsidR="001C3B2E" w:rsidRDefault="001C3B2E" w:rsidP="001C3B2E">
      <w:pPr>
        <w:pStyle w:val="ListParagraph"/>
        <w:numPr>
          <w:ilvl w:val="0"/>
          <w:numId w:val="16"/>
        </w:numPr>
      </w:pPr>
      <w:r w:rsidRPr="00275B1F">
        <w:rPr>
          <w:b/>
          <w:bCs/>
        </w:rPr>
        <w:t xml:space="preserve">Source IP: </w:t>
      </w:r>
      <w:r>
        <w:t>This determines the IP from which the traffic is originating. Since we want to detect traffic from any source IP, we set this as “any”.</w:t>
      </w:r>
    </w:p>
    <w:p w14:paraId="2113109F" w14:textId="77777777" w:rsidR="001C3B2E" w:rsidRDefault="001C3B2E" w:rsidP="001C3B2E">
      <w:pPr>
        <w:pStyle w:val="ListParagraph"/>
      </w:pPr>
    </w:p>
    <w:p w14:paraId="737179DA" w14:textId="77777777" w:rsidR="001C3B2E" w:rsidRDefault="001C3B2E" w:rsidP="001C3B2E">
      <w:pPr>
        <w:pStyle w:val="ListParagraph"/>
        <w:numPr>
          <w:ilvl w:val="0"/>
          <w:numId w:val="16"/>
        </w:numPr>
      </w:pPr>
      <w:r w:rsidRPr="00275B1F">
        <w:rPr>
          <w:b/>
          <w:bCs/>
        </w:rPr>
        <w:t xml:space="preserve">Source port: </w:t>
      </w:r>
      <w:r>
        <w:t>Determines the port from which the traffic is originating. Since we want to detect traffic from any source port, we set this as “any”.</w:t>
      </w:r>
    </w:p>
    <w:p w14:paraId="635C9515" w14:textId="77777777" w:rsidR="001C3B2E" w:rsidRDefault="001C3B2E" w:rsidP="001C3B2E">
      <w:pPr>
        <w:pStyle w:val="ListParagraph"/>
      </w:pPr>
    </w:p>
    <w:p w14:paraId="71D02E41" w14:textId="77777777" w:rsidR="001C3B2E" w:rsidRDefault="001C3B2E" w:rsidP="001C3B2E">
      <w:pPr>
        <w:pStyle w:val="ListParagraph"/>
        <w:numPr>
          <w:ilvl w:val="0"/>
          <w:numId w:val="16"/>
        </w:numPr>
      </w:pPr>
      <w:r w:rsidRPr="00275B1F">
        <w:rPr>
          <w:b/>
          <w:bCs/>
        </w:rPr>
        <w:t xml:space="preserve">Destination IP: </w:t>
      </w:r>
      <w:r>
        <w:t xml:space="preserve"> Specifies the destination IP to which the matching traffic comes; it generates the alert. In this case, we used “$HOME_NET”. This is a variable, and we defined its value as our whole network’s range in the Snort’s configuration file.</w:t>
      </w:r>
    </w:p>
    <w:p w14:paraId="5A8B5578" w14:textId="77777777" w:rsidR="001C3B2E" w:rsidRDefault="001C3B2E" w:rsidP="001C3B2E">
      <w:pPr>
        <w:pStyle w:val="ListParagraph"/>
      </w:pPr>
    </w:p>
    <w:p w14:paraId="2E5ABF20" w14:textId="77777777" w:rsidR="001C3B2E" w:rsidRDefault="001C3B2E" w:rsidP="001C3B2E">
      <w:pPr>
        <w:pStyle w:val="ListParagraph"/>
      </w:pPr>
    </w:p>
    <w:p w14:paraId="6A6302FE" w14:textId="77777777" w:rsidR="001C3B2E" w:rsidRDefault="001C3B2E" w:rsidP="001C3B2E">
      <w:pPr>
        <w:pStyle w:val="ListParagraph"/>
        <w:numPr>
          <w:ilvl w:val="0"/>
          <w:numId w:val="16"/>
        </w:numPr>
      </w:pPr>
      <w:r w:rsidRPr="00275B1F">
        <w:rPr>
          <w:b/>
          <w:bCs/>
        </w:rPr>
        <w:t xml:space="preserve">Destination port: </w:t>
      </w:r>
      <w:r>
        <w:t>Specifies the port the traffic would reach. As we want to detect traffic coming to any port, we set it as “any”.</w:t>
      </w:r>
    </w:p>
    <w:p w14:paraId="7376B857" w14:textId="77777777" w:rsidR="001C3B2E" w:rsidRDefault="001C3B2E" w:rsidP="001C3B2E">
      <w:pPr>
        <w:pStyle w:val="ListParagraph"/>
      </w:pPr>
    </w:p>
    <w:p w14:paraId="2C8ADB4A" w14:textId="77777777" w:rsidR="001C3B2E" w:rsidRDefault="001C3B2E" w:rsidP="001C3B2E">
      <w:pPr>
        <w:pStyle w:val="ListParagraph"/>
        <w:numPr>
          <w:ilvl w:val="0"/>
          <w:numId w:val="16"/>
        </w:numPr>
      </w:pPr>
      <w:r w:rsidRPr="00275B1F">
        <w:rPr>
          <w:b/>
          <w:bCs/>
        </w:rPr>
        <w:t xml:space="preserve">Rule metadata: </w:t>
      </w:r>
      <w:r>
        <w:t>Every rule has some metadata. That is defined at the end of the rule in parentheses. The following are its components:</w:t>
      </w:r>
    </w:p>
    <w:p w14:paraId="660B7F1F" w14:textId="77777777" w:rsidR="001C3B2E" w:rsidRDefault="001C3B2E" w:rsidP="001C3B2E">
      <w:pPr>
        <w:pStyle w:val="ListParagraph"/>
        <w:numPr>
          <w:ilvl w:val="1"/>
          <w:numId w:val="16"/>
        </w:numPr>
      </w:pPr>
      <w:r w:rsidRPr="00275B1F">
        <w:rPr>
          <w:b/>
          <w:bCs/>
        </w:rPr>
        <w:t xml:space="preserve">Message (msg): </w:t>
      </w:r>
      <w:r>
        <w:t>This describes the message to be displayed when the subject rule triggers. The message should indicate the type of activity detected. In this case, we used “Ping Detected”.</w:t>
      </w:r>
    </w:p>
    <w:p w14:paraId="6218AEE9" w14:textId="77777777" w:rsidR="001C3B2E" w:rsidRDefault="001C3B2E" w:rsidP="001C3B2E">
      <w:pPr>
        <w:pStyle w:val="ListParagraph"/>
        <w:ind w:left="1440"/>
        <w:rPr>
          <w:b/>
          <w:bCs/>
        </w:rPr>
      </w:pPr>
    </w:p>
    <w:p w14:paraId="67FB1B00" w14:textId="77777777" w:rsidR="001C3B2E" w:rsidRDefault="001C3B2E" w:rsidP="001C3B2E">
      <w:pPr>
        <w:pStyle w:val="ListParagraph"/>
        <w:ind w:left="1440"/>
      </w:pPr>
    </w:p>
    <w:p w14:paraId="2747C098" w14:textId="77777777" w:rsidR="001C3B2E" w:rsidRDefault="001C3B2E" w:rsidP="001C3B2E">
      <w:pPr>
        <w:pStyle w:val="ListParagraph"/>
        <w:numPr>
          <w:ilvl w:val="1"/>
          <w:numId w:val="16"/>
        </w:numPr>
      </w:pPr>
      <w:r w:rsidRPr="00275B1F">
        <w:rPr>
          <w:b/>
          <w:bCs/>
        </w:rPr>
        <w:lastRenderedPageBreak/>
        <w:t>Signature ID (</w:t>
      </w:r>
      <w:proofErr w:type="spellStart"/>
      <w:r w:rsidRPr="00275B1F">
        <w:rPr>
          <w:b/>
          <w:bCs/>
        </w:rPr>
        <w:t>sid</w:t>
      </w:r>
      <w:proofErr w:type="spellEnd"/>
      <w:r w:rsidRPr="00275B1F">
        <w:rPr>
          <w:b/>
          <w:bCs/>
        </w:rPr>
        <w:t xml:space="preserve">): </w:t>
      </w:r>
      <w:r>
        <w:t xml:space="preserve">Every rule has a unique identifier that differentiates </w:t>
      </w:r>
      <w:r>
        <w:tab/>
        <w:t>it from the other rules. This identifier is called the signature ID (</w:t>
      </w:r>
      <w:proofErr w:type="spellStart"/>
      <w:r>
        <w:t>sid</w:t>
      </w:r>
      <w:proofErr w:type="spellEnd"/>
      <w:r>
        <w:t xml:space="preserve">). In </w:t>
      </w:r>
      <w:r>
        <w:tab/>
        <w:t xml:space="preserve">this case, we set the </w:t>
      </w:r>
      <w:proofErr w:type="spellStart"/>
      <w:r>
        <w:t>sid</w:t>
      </w:r>
      <w:proofErr w:type="spellEnd"/>
      <w:r>
        <w:t xml:space="preserve"> to “10001”.</w:t>
      </w:r>
    </w:p>
    <w:p w14:paraId="06B448C9" w14:textId="77777777" w:rsidR="001C3B2E" w:rsidRDefault="001C3B2E" w:rsidP="001C3B2E">
      <w:pPr>
        <w:pStyle w:val="ListParagraph"/>
        <w:ind w:left="1440"/>
      </w:pPr>
    </w:p>
    <w:p w14:paraId="4D58F806" w14:textId="77777777" w:rsidR="001C3B2E" w:rsidRDefault="001C3B2E" w:rsidP="001C3B2E">
      <w:pPr>
        <w:pStyle w:val="ListParagraph"/>
        <w:numPr>
          <w:ilvl w:val="1"/>
          <w:numId w:val="16"/>
        </w:numPr>
      </w:pPr>
      <w:r w:rsidRPr="00275B1F">
        <w:rPr>
          <w:b/>
          <w:bCs/>
        </w:rPr>
        <w:t xml:space="preserve">Rule revision (rev): </w:t>
      </w:r>
      <w:r>
        <w:t>This sets the revision number of the rule. Every time the rule is modified, its revision number is incremented. This helps in tracking the changes to any rule.</w:t>
      </w:r>
      <w:r w:rsidRPr="00275B1F">
        <w:rPr>
          <w:b/>
          <w:bCs/>
        </w:rPr>
        <w:t xml:space="preserve"> </w:t>
      </w:r>
      <w:r>
        <w:t xml:space="preserve"> </w:t>
      </w:r>
    </w:p>
    <w:p w14:paraId="692FD013" w14:textId="77777777" w:rsidR="001C3B2E" w:rsidRPr="00275B1F" w:rsidRDefault="001C3B2E" w:rsidP="001C3B2E">
      <w:pPr>
        <w:pStyle w:val="ListParagraph"/>
        <w:rPr>
          <w:b/>
          <w:bCs/>
        </w:rPr>
      </w:pPr>
    </w:p>
    <w:p w14:paraId="6A4E5732" w14:textId="77777777" w:rsidR="001C3B2E" w:rsidRDefault="001C3B2E" w:rsidP="001C3B2E">
      <w:pPr>
        <w:rPr>
          <w:b/>
          <w:bCs/>
        </w:rPr>
      </w:pPr>
    </w:p>
    <w:p w14:paraId="5A740163" w14:textId="77777777" w:rsidR="001C3B2E" w:rsidRPr="00E159F8" w:rsidRDefault="001C3B2E" w:rsidP="001C3B2E">
      <w:r w:rsidRPr="00275B1F">
        <w:rPr>
          <w:b/>
          <w:bCs/>
        </w:rPr>
        <w:t xml:space="preserve"> </w:t>
      </w:r>
    </w:p>
    <w:p w14:paraId="6D36E283" w14:textId="77777777" w:rsidR="001C3B2E" w:rsidRDefault="001C3B2E" w:rsidP="006A1C22">
      <w:pPr>
        <w:pStyle w:val="Heading1"/>
      </w:pPr>
    </w:p>
    <w:p w14:paraId="7D871AC2" w14:textId="5704C643" w:rsidR="008918F2" w:rsidRPr="006A1C22" w:rsidRDefault="00773FEA" w:rsidP="006A1C22">
      <w:pPr>
        <w:pStyle w:val="Heading1"/>
      </w:pPr>
      <w:r>
        <w:t>IDS</w:t>
      </w:r>
      <w:r w:rsidR="00F20597">
        <w:t xml:space="preserve"> LAB SETUP</w:t>
      </w:r>
      <w:r>
        <w:t>:</w:t>
      </w:r>
    </w:p>
    <w:p w14:paraId="50417EE2" w14:textId="77777777" w:rsidR="00F20597" w:rsidRDefault="00F20597" w:rsidP="00F20597">
      <w:pPr>
        <w:pStyle w:val="Heading2"/>
      </w:pPr>
      <w:r>
        <w:t>Initial Setup:</w:t>
      </w:r>
    </w:p>
    <w:p w14:paraId="194D60AE" w14:textId="122B0B7C" w:rsidR="00F20597" w:rsidRDefault="00F20597" w:rsidP="00F20597">
      <w:pPr>
        <w:pStyle w:val="Heading2"/>
      </w:pPr>
      <w:r>
        <w:t>Virtual Box Installed</w:t>
      </w:r>
      <w:r>
        <w:br/>
        <w:t>Windows version 10 ISO (You can download it from the official site and can make a ready to use ISO file)</w:t>
      </w:r>
    </w:p>
    <w:p w14:paraId="5A88CC4E" w14:textId="4F777982" w:rsidR="00F20597" w:rsidRPr="00F20597" w:rsidRDefault="00F20597" w:rsidP="00F20597">
      <w:r>
        <w:t>To fulfil both of these requirements you can watch this video:</w:t>
      </w:r>
      <w:r>
        <w:br/>
      </w:r>
      <w:hyperlink r:id="rId12" w:history="1">
        <w:r w:rsidRPr="00F20597">
          <w:rPr>
            <w:rStyle w:val="Hyperlink"/>
          </w:rPr>
          <w:t>https://youtu.be/XvZ45lsrG4A?si=4eenwasxmXUg9DGj</w:t>
        </w:r>
      </w:hyperlink>
    </w:p>
    <w:p w14:paraId="71499096" w14:textId="77777777" w:rsidR="00275B1F" w:rsidRDefault="00275B1F" w:rsidP="00F20597">
      <w:pPr>
        <w:rPr>
          <w:b/>
          <w:bCs/>
        </w:rPr>
      </w:pPr>
    </w:p>
    <w:p w14:paraId="217E2C23" w14:textId="596BF39D" w:rsidR="00F20597" w:rsidRDefault="00317B49" w:rsidP="00F20597">
      <w:r>
        <w:rPr>
          <w:b/>
          <w:bCs/>
        </w:rPr>
        <w:br/>
        <w:t>Then:</w:t>
      </w:r>
      <w:r>
        <w:rPr>
          <w:b/>
          <w:bCs/>
        </w:rPr>
        <w:br/>
      </w:r>
      <w:r>
        <w:t xml:space="preserve">Install </w:t>
      </w:r>
      <w:proofErr w:type="spellStart"/>
      <w:r>
        <w:t>Wincap</w:t>
      </w:r>
      <w:proofErr w:type="spellEnd"/>
      <w:r>
        <w:t>, you can download it from here:</w:t>
      </w:r>
    </w:p>
    <w:p w14:paraId="17239C21" w14:textId="27C3B65F" w:rsidR="00317B49" w:rsidRDefault="00317B49" w:rsidP="00F20597">
      <w:hyperlink r:id="rId13" w:history="1">
        <w:r w:rsidRPr="00056598">
          <w:rPr>
            <w:rStyle w:val="Hyperlink"/>
          </w:rPr>
          <w:t>www.wincap.org/install/</w:t>
        </w:r>
      </w:hyperlink>
    </w:p>
    <w:p w14:paraId="3EA41328" w14:textId="77777777" w:rsidR="00BC70EB" w:rsidRDefault="00BC70EB" w:rsidP="00F20597"/>
    <w:p w14:paraId="09270961" w14:textId="66583DCF" w:rsidR="00317B49" w:rsidRDefault="00317B49" w:rsidP="00F20597">
      <w:r>
        <w:t xml:space="preserve">After that install the </w:t>
      </w:r>
      <w:proofErr w:type="spellStart"/>
      <w:r>
        <w:t>npcap</w:t>
      </w:r>
      <w:proofErr w:type="spellEnd"/>
      <w:r>
        <w:t>, you can download this one from here:</w:t>
      </w:r>
      <w:r>
        <w:br/>
      </w:r>
      <w:hyperlink r:id="rId14" w:history="1">
        <w:r w:rsidRPr="00317B49">
          <w:rPr>
            <w:rStyle w:val="Hyperlink"/>
          </w:rPr>
          <w:t>npcap.com</w:t>
        </w:r>
      </w:hyperlink>
    </w:p>
    <w:p w14:paraId="12B45C5C" w14:textId="77777777" w:rsidR="00413128" w:rsidRDefault="00413128" w:rsidP="00F20597"/>
    <w:p w14:paraId="24CDC772" w14:textId="195876CB" w:rsidR="00BC70EB" w:rsidRDefault="00BC70EB" w:rsidP="00F20597">
      <w:r>
        <w:t>Now in this Lab we will be installing the Snort’s installer for windows, download it and install it from here, for windows we will be using the snort’s 2.9_19_installer64.exe</w:t>
      </w:r>
    </w:p>
    <w:p w14:paraId="2472B143" w14:textId="3EC334A0" w:rsidR="00BC70EB" w:rsidRDefault="00BC70EB" w:rsidP="00F20597">
      <w:hyperlink r:id="rId15" w:history="1">
        <w:r w:rsidRPr="00AD459A">
          <w:rPr>
            <w:rStyle w:val="Hyperlink"/>
          </w:rPr>
          <w:t>www.snort.org/downloads</w:t>
        </w:r>
      </w:hyperlink>
    </w:p>
    <w:p w14:paraId="55506974" w14:textId="08EA6F5F" w:rsidR="00BC70EB" w:rsidRDefault="00BC70EB" w:rsidP="00F20597">
      <w:r>
        <w:t xml:space="preserve">Download and install it </w:t>
      </w:r>
      <w:r>
        <w:br/>
        <w:t>Install it on the default path, for future ease</w:t>
      </w:r>
    </w:p>
    <w:p w14:paraId="711F6955" w14:textId="77777777" w:rsidR="00BC70EB" w:rsidRDefault="00BC70EB" w:rsidP="00F20597"/>
    <w:p w14:paraId="69C46805" w14:textId="7976ACCB" w:rsidR="00BC70EB" w:rsidRDefault="00BC70EB" w:rsidP="00F20597">
      <w:r>
        <w:t>After that create account on snort if already have one then sign in and download the community roles for the compatible version of windows we downloaded earlier.</w:t>
      </w:r>
    </w:p>
    <w:p w14:paraId="39FC92B8" w14:textId="1962FEEE" w:rsidR="00BC70EB" w:rsidRDefault="00ED5A5B" w:rsidP="00F20597">
      <w:r>
        <w:t xml:space="preserve">At the moment </w:t>
      </w:r>
      <w:proofErr w:type="gramStart"/>
      <w:r>
        <w:t>In</w:t>
      </w:r>
      <w:proofErr w:type="gramEnd"/>
      <w:r>
        <w:t xml:space="preserve"> this </w:t>
      </w:r>
      <w:proofErr w:type="gramStart"/>
      <w:r>
        <w:t>scenario</w:t>
      </w:r>
      <w:proofErr w:type="gramEnd"/>
      <w:r>
        <w:t xml:space="preserve"> it will be:</w:t>
      </w:r>
      <w:r>
        <w:br/>
        <w:t>snortrules-snapshot-29111.</w:t>
      </w:r>
    </w:p>
    <w:p w14:paraId="2FECBE91" w14:textId="77777777" w:rsidR="00ED5A5B" w:rsidRDefault="00ED5A5B" w:rsidP="00F20597"/>
    <w:p w14:paraId="43511151" w14:textId="0D8E5C87" w:rsidR="00ED5A5B" w:rsidRDefault="00ED5A5B" w:rsidP="00F20597">
      <w:r>
        <w:t xml:space="preserve">Now extract the rule folder you just downloaded and copy the rules and </w:t>
      </w:r>
      <w:proofErr w:type="spellStart"/>
      <w:r>
        <w:t>preproc_rules</w:t>
      </w:r>
      <w:proofErr w:type="spellEnd"/>
      <w:r>
        <w:t xml:space="preserve"> folders and navigate to the Snort folder, if you did choose the </w:t>
      </w:r>
    </w:p>
    <w:p w14:paraId="6E8C7E05" w14:textId="48743F59" w:rsidR="00ED5A5B" w:rsidRDefault="00ED5A5B" w:rsidP="00F20597">
      <w:r>
        <w:t>Default location then it will be C:\Snort</w:t>
      </w:r>
    </w:p>
    <w:p w14:paraId="0D59F257" w14:textId="77777777" w:rsidR="00ED5A5B" w:rsidRDefault="00ED5A5B" w:rsidP="00F20597"/>
    <w:p w14:paraId="38F6E8D3" w14:textId="7980B779" w:rsidR="00ED5A5B" w:rsidRDefault="00ED5A5B" w:rsidP="00F20597">
      <w:r>
        <w:t>Now inside of the Snort folder past those folders and if asked select copy and replace.</w:t>
      </w:r>
    </w:p>
    <w:p w14:paraId="0AF7DB4D" w14:textId="77777777" w:rsidR="00ED5A5B" w:rsidRDefault="00ED5A5B" w:rsidP="00F20597"/>
    <w:p w14:paraId="0CD0AC18" w14:textId="261EBCFE" w:rsidR="00ED5A5B" w:rsidRDefault="00ED5A5B" w:rsidP="00F20597">
      <w:r>
        <w:t>Now will have to make some changes to the configuration file</w:t>
      </w:r>
    </w:p>
    <w:p w14:paraId="6A03D8B4" w14:textId="7424CF2E" w:rsidR="00ED5A5B" w:rsidRDefault="00ED5A5B" w:rsidP="00F20597">
      <w:r>
        <w:t xml:space="preserve">Open the </w:t>
      </w:r>
      <w:proofErr w:type="spellStart"/>
      <w:r>
        <w:t>snort.conf</w:t>
      </w:r>
      <w:proofErr w:type="spellEnd"/>
      <w:r>
        <w:t xml:space="preserve"> inside of the Snort\</w:t>
      </w:r>
      <w:proofErr w:type="spellStart"/>
      <w:r>
        <w:t>etc</w:t>
      </w:r>
      <w:proofErr w:type="spellEnd"/>
    </w:p>
    <w:p w14:paraId="51874D04" w14:textId="77777777" w:rsidR="00ED5A5B" w:rsidRDefault="00ED5A5B" w:rsidP="00F20597"/>
    <w:p w14:paraId="11BF788F" w14:textId="7575E0DF" w:rsidR="00ED5A5B" w:rsidRDefault="00ED5A5B" w:rsidP="00F20597">
      <w:r>
        <w:t>This is a long process so I am attaching the video link:</w:t>
      </w:r>
      <w:r>
        <w:br/>
      </w:r>
      <w:hyperlink r:id="rId16" w:history="1">
        <w:r w:rsidRPr="00ED5A5B">
          <w:rPr>
            <w:rStyle w:val="Hyperlink"/>
          </w:rPr>
          <w:t>https://youtube.com/watch?v=e_KV3xivSnI&amp;si=6J53b9D-qvbJLTph</w:t>
        </w:r>
      </w:hyperlink>
    </w:p>
    <w:p w14:paraId="3C87A856" w14:textId="77777777" w:rsidR="00ED5A5B" w:rsidRDefault="00ED5A5B" w:rsidP="00F20597"/>
    <w:p w14:paraId="47C98D6B" w14:textId="77777777" w:rsidR="00ED5A5B" w:rsidRDefault="00ED5A5B" w:rsidP="00F20597"/>
    <w:p w14:paraId="1A7F92D2" w14:textId="03095A91" w:rsidR="00ED5A5B" w:rsidRDefault="00ED5A5B" w:rsidP="00F20597">
      <w:r>
        <w:lastRenderedPageBreak/>
        <w:t xml:space="preserve">Now after all the steps </w:t>
      </w:r>
      <w:proofErr w:type="spellStart"/>
      <w:r>
        <w:t>its</w:t>
      </w:r>
      <w:proofErr w:type="spellEnd"/>
      <w:r>
        <w:t xml:space="preserve"> time to check:</w:t>
      </w:r>
    </w:p>
    <w:p w14:paraId="022E0FCC" w14:textId="596D9CF0" w:rsidR="00ED5A5B" w:rsidRDefault="00ED5A5B" w:rsidP="00F20597">
      <w:r>
        <w:t xml:space="preserve">Open the command prompt and navigate to the </w:t>
      </w:r>
      <w:r w:rsidR="006C4032">
        <w:t>Snort\bin</w:t>
      </w:r>
    </w:p>
    <w:p w14:paraId="3F6576D5" w14:textId="2E0BBE92" w:rsidR="006C4032" w:rsidRDefault="006C4032" w:rsidP="00F20597">
      <w:r>
        <w:t xml:space="preserve">You can use the </w:t>
      </w:r>
      <w:proofErr w:type="spellStart"/>
      <w:r>
        <w:t>dir</w:t>
      </w:r>
      <w:proofErr w:type="spellEnd"/>
      <w:r>
        <w:t xml:space="preserve"> command to see what’s in there:</w:t>
      </w:r>
      <w:r>
        <w:br/>
        <w:t>and after that you can use this command to check the version:</w:t>
      </w:r>
    </w:p>
    <w:p w14:paraId="156F1820" w14:textId="77777777" w:rsidR="006C4032" w:rsidRDefault="006C4032" w:rsidP="00F20597"/>
    <w:p w14:paraId="4D5F6DC7" w14:textId="65035C98" w:rsidR="006C4032" w:rsidRDefault="006C4032" w:rsidP="00F20597">
      <w:r>
        <w:t>snort.exe -V</w:t>
      </w:r>
    </w:p>
    <w:p w14:paraId="31307635" w14:textId="77777777" w:rsidR="006C4032" w:rsidRDefault="006C4032" w:rsidP="00F20597"/>
    <w:p w14:paraId="74BA741E" w14:textId="6975C235" w:rsidR="006C4032" w:rsidRDefault="006C4032" w:rsidP="00F20597">
      <w:r>
        <w:t>this will show the information about the current version installed on your setup</w:t>
      </w:r>
    </w:p>
    <w:p w14:paraId="065DB9A4" w14:textId="77777777" w:rsidR="006C4032" w:rsidRDefault="006C4032" w:rsidP="00F20597"/>
    <w:p w14:paraId="1684082F" w14:textId="77777777" w:rsidR="006C4032" w:rsidRDefault="006C4032" w:rsidP="00F20597"/>
    <w:p w14:paraId="380719FE" w14:textId="4DA33D05" w:rsidR="006C4032" w:rsidRDefault="006C4032" w:rsidP="00F20597">
      <w:r>
        <w:t>Then to check if our configurations went well, we can use this command to run a configuration checking test</w:t>
      </w:r>
    </w:p>
    <w:p w14:paraId="6FFD98D4" w14:textId="0B77919F" w:rsidR="006C4032" w:rsidRDefault="006C4032" w:rsidP="00F20597">
      <w:r>
        <w:t>Snort -T -c C:\Snort\etc\snort.conf</w:t>
      </w:r>
    </w:p>
    <w:p w14:paraId="5A0AD18E" w14:textId="77777777" w:rsidR="006C4032" w:rsidRDefault="006C4032" w:rsidP="00F20597"/>
    <w:p w14:paraId="25DAF5C5" w14:textId="77777777" w:rsidR="006C4032" w:rsidRDefault="006C4032" w:rsidP="00F20597"/>
    <w:p w14:paraId="02A08491" w14:textId="4E091A71" w:rsidR="006C4032" w:rsidRDefault="006C4032" w:rsidP="00F20597">
      <w:r>
        <w:t>If you face any errors feel free to use the internet….</w:t>
      </w:r>
    </w:p>
    <w:p w14:paraId="41F1668E" w14:textId="77777777" w:rsidR="006C4032" w:rsidRDefault="006C4032" w:rsidP="00F20597"/>
    <w:p w14:paraId="20123C57" w14:textId="2D6B94F5" w:rsidR="006C4032" w:rsidRDefault="006C4032" w:rsidP="00F20597">
      <w:r>
        <w:t>Then to run the Snort in sniffer mode we can use this command:</w:t>
      </w:r>
    </w:p>
    <w:p w14:paraId="54926A75" w14:textId="579CAFBC" w:rsidR="006C4032" w:rsidRDefault="006C4032" w:rsidP="00F20597">
      <w:r>
        <w:t>Snort -</w:t>
      </w:r>
      <w:proofErr w:type="spellStart"/>
      <w:r>
        <w:t>i</w:t>
      </w:r>
      <w:proofErr w:type="spellEnd"/>
      <w:r>
        <w:t xml:space="preserve"> &lt;interface-number&gt; -v</w:t>
      </w:r>
    </w:p>
    <w:p w14:paraId="1C263693" w14:textId="77777777" w:rsidR="006C4032" w:rsidRDefault="006C4032" w:rsidP="00F20597"/>
    <w:p w14:paraId="38DBFAB0" w14:textId="621002E5" w:rsidR="006C4032" w:rsidRDefault="006C4032" w:rsidP="00F20597">
      <w:r>
        <w:t>Sorry I forget to told earlier to check the interface-numbers configured we can use this command:</w:t>
      </w:r>
    </w:p>
    <w:p w14:paraId="4C0839C6" w14:textId="565068AC" w:rsidR="006C4032" w:rsidRDefault="006C4032" w:rsidP="00F20597">
      <w:r>
        <w:t>snort -W</w:t>
      </w:r>
    </w:p>
    <w:p w14:paraId="4AFCB016" w14:textId="7619000D" w:rsidR="006C4032" w:rsidRDefault="006C4032" w:rsidP="00F20597">
      <w:r>
        <w:t>make sure you’re in the Snort\bin directory on the command prompt.</w:t>
      </w:r>
    </w:p>
    <w:p w14:paraId="53D83A8A" w14:textId="0803EABB" w:rsidR="006C4032" w:rsidRDefault="006C4032" w:rsidP="00F20597">
      <w:r>
        <w:t>And to exit the sniffer mode press ctrl + c.</w:t>
      </w:r>
    </w:p>
    <w:p w14:paraId="486F059C" w14:textId="77777777" w:rsidR="006C4032" w:rsidRDefault="006C4032" w:rsidP="00F20597"/>
    <w:p w14:paraId="32D3E544" w14:textId="101D4711" w:rsidR="006C4032" w:rsidRDefault="006C4032" w:rsidP="00F20597">
      <w:r>
        <w:lastRenderedPageBreak/>
        <w:t>Snort as IDS:</w:t>
      </w:r>
    </w:p>
    <w:p w14:paraId="113577A1" w14:textId="5DFFC89C" w:rsidR="006C4032" w:rsidRDefault="006C4032" w:rsidP="00F20597">
      <w:r>
        <w:t>To run the snort as IDS we can use this command:</w:t>
      </w:r>
    </w:p>
    <w:p w14:paraId="3489CB74" w14:textId="2F53CCCC" w:rsidR="006C4032" w:rsidRDefault="006C4032" w:rsidP="00F20597">
      <w:r>
        <w:t>First make sure you are in the C:\Snort\bin directory</w:t>
      </w:r>
    </w:p>
    <w:p w14:paraId="23326A21" w14:textId="22D9B16B" w:rsidR="006C4032" w:rsidRDefault="006C4032" w:rsidP="00F20597">
      <w:r>
        <w:t>Then use this command:</w:t>
      </w:r>
    </w:p>
    <w:p w14:paraId="60249DCC" w14:textId="1400786C" w:rsidR="006C4032" w:rsidRDefault="00DE0191" w:rsidP="00F20597">
      <w:r>
        <w:t>Snort -</w:t>
      </w:r>
      <w:proofErr w:type="spellStart"/>
      <w:r>
        <w:t>i</w:t>
      </w:r>
      <w:proofErr w:type="spellEnd"/>
      <w:r>
        <w:t xml:space="preserve"> &lt;interface-number&gt; -c C:\Snort\etc\snort.conf -A console</w:t>
      </w:r>
    </w:p>
    <w:p w14:paraId="6F1703BE" w14:textId="77777777" w:rsidR="007E6BD0" w:rsidRDefault="007E6BD0" w:rsidP="00F20597"/>
    <w:p w14:paraId="121D4D00" w14:textId="5160F82A" w:rsidR="007E6BD0" w:rsidRDefault="007E6BD0" w:rsidP="00F20597">
      <w:r>
        <w:t>End of the story this is just a basic guide do your own research and learn by hands on practice.</w:t>
      </w:r>
      <w:r>
        <w:br/>
        <w:t xml:space="preserve"> </w:t>
      </w:r>
    </w:p>
    <w:p w14:paraId="7020FDF5" w14:textId="68CF2DFA" w:rsidR="007E6BD0" w:rsidRDefault="007E6BD0" w:rsidP="007E6BD0">
      <w:pPr>
        <w:jc w:val="center"/>
      </w:pPr>
      <w:r>
        <w:t>…Best Wishes…</w:t>
      </w:r>
    </w:p>
    <w:p w14:paraId="65EECB92" w14:textId="77777777" w:rsidR="006C4032" w:rsidRDefault="006C4032" w:rsidP="00F20597"/>
    <w:p w14:paraId="2F36D2A8" w14:textId="77777777" w:rsidR="006C4032" w:rsidRDefault="006C4032" w:rsidP="00F20597"/>
    <w:p w14:paraId="0DD1A5EA" w14:textId="77777777" w:rsidR="006C4032" w:rsidRDefault="006C4032" w:rsidP="00F20597"/>
    <w:p w14:paraId="00B11613" w14:textId="77777777" w:rsidR="00317B49" w:rsidRDefault="00317B49" w:rsidP="00F20597"/>
    <w:p w14:paraId="728F08DD" w14:textId="77777777" w:rsidR="00317B49" w:rsidRDefault="00317B49" w:rsidP="00F20597"/>
    <w:p w14:paraId="50D50D75" w14:textId="77777777" w:rsidR="00317B49" w:rsidRPr="00317B49" w:rsidRDefault="00317B49" w:rsidP="00F20597"/>
    <w:p w14:paraId="528DA4AF" w14:textId="77777777" w:rsidR="00275B1F" w:rsidRDefault="00275B1F" w:rsidP="00275B1F">
      <w:pPr>
        <w:rPr>
          <w:b/>
          <w:bCs/>
        </w:rPr>
      </w:pPr>
    </w:p>
    <w:p w14:paraId="2000CBAF" w14:textId="6E912D8E" w:rsidR="00E159F8" w:rsidRPr="00E159F8" w:rsidRDefault="00E159F8" w:rsidP="00275B1F">
      <w:r w:rsidRPr="00275B1F">
        <w:rPr>
          <w:b/>
          <w:bCs/>
        </w:rPr>
        <w:t xml:space="preserve"> </w:t>
      </w:r>
    </w:p>
    <w:sectPr w:rsidR="00E159F8" w:rsidRPr="00E159F8">
      <w:footerReference w:type="default" r:id="rId1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C934F" w14:textId="77777777" w:rsidR="00EB5117" w:rsidRDefault="00EB5117">
      <w:r>
        <w:separator/>
      </w:r>
    </w:p>
    <w:p w14:paraId="722C0A46" w14:textId="77777777" w:rsidR="00EB5117" w:rsidRDefault="00EB5117"/>
  </w:endnote>
  <w:endnote w:type="continuationSeparator" w:id="0">
    <w:p w14:paraId="0B1AB3A8" w14:textId="77777777" w:rsidR="00EB5117" w:rsidRDefault="00EB5117">
      <w:r>
        <w:continuationSeparator/>
      </w:r>
    </w:p>
    <w:p w14:paraId="1A6AED47" w14:textId="77777777" w:rsidR="00EB5117" w:rsidRDefault="00EB51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C0575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4348C" w14:textId="77777777" w:rsidR="00EB5117" w:rsidRDefault="00EB5117">
      <w:r>
        <w:separator/>
      </w:r>
    </w:p>
    <w:p w14:paraId="25D09DCD" w14:textId="77777777" w:rsidR="00EB5117" w:rsidRDefault="00EB5117"/>
  </w:footnote>
  <w:footnote w:type="continuationSeparator" w:id="0">
    <w:p w14:paraId="46E039AB" w14:textId="77777777" w:rsidR="00EB5117" w:rsidRDefault="00EB5117">
      <w:r>
        <w:continuationSeparator/>
      </w:r>
    </w:p>
    <w:p w14:paraId="2311364E" w14:textId="77777777" w:rsidR="00EB5117" w:rsidRDefault="00EB51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4E5CCF"/>
    <w:multiLevelType w:val="hybridMultilevel"/>
    <w:tmpl w:val="60B6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D74C0"/>
    <w:multiLevelType w:val="hybridMultilevel"/>
    <w:tmpl w:val="5C20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218D3"/>
    <w:multiLevelType w:val="hybridMultilevel"/>
    <w:tmpl w:val="034C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E617A"/>
    <w:multiLevelType w:val="hybridMultilevel"/>
    <w:tmpl w:val="97A6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558BB"/>
    <w:multiLevelType w:val="hybridMultilevel"/>
    <w:tmpl w:val="8496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B0336"/>
    <w:multiLevelType w:val="hybridMultilevel"/>
    <w:tmpl w:val="9708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B11BA"/>
    <w:multiLevelType w:val="hybridMultilevel"/>
    <w:tmpl w:val="5CE2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939E2"/>
    <w:multiLevelType w:val="hybridMultilevel"/>
    <w:tmpl w:val="89CA8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51AE8"/>
    <w:multiLevelType w:val="hybridMultilevel"/>
    <w:tmpl w:val="BC78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D30FB"/>
    <w:multiLevelType w:val="hybridMultilevel"/>
    <w:tmpl w:val="AC7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05B0E"/>
    <w:multiLevelType w:val="hybridMultilevel"/>
    <w:tmpl w:val="0820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411809">
    <w:abstractNumId w:val="2"/>
  </w:num>
  <w:num w:numId="2" w16cid:durableId="578752879">
    <w:abstractNumId w:val="1"/>
  </w:num>
  <w:num w:numId="3" w16cid:durableId="1980454285">
    <w:abstractNumId w:val="5"/>
  </w:num>
  <w:num w:numId="4" w16cid:durableId="2092775256">
    <w:abstractNumId w:val="13"/>
  </w:num>
  <w:num w:numId="5" w16cid:durableId="1213227176">
    <w:abstractNumId w:val="0"/>
  </w:num>
  <w:num w:numId="6" w16cid:durableId="913972102">
    <w:abstractNumId w:val="3"/>
  </w:num>
  <w:num w:numId="7" w16cid:durableId="923032236">
    <w:abstractNumId w:val="7"/>
  </w:num>
  <w:num w:numId="8" w16cid:durableId="1401098449">
    <w:abstractNumId w:val="12"/>
  </w:num>
  <w:num w:numId="9" w16cid:durableId="319888450">
    <w:abstractNumId w:val="9"/>
  </w:num>
  <w:num w:numId="10" w16cid:durableId="1537624424">
    <w:abstractNumId w:val="11"/>
  </w:num>
  <w:num w:numId="11" w16cid:durableId="299268447">
    <w:abstractNumId w:val="14"/>
  </w:num>
  <w:num w:numId="12" w16cid:durableId="658846653">
    <w:abstractNumId w:val="4"/>
  </w:num>
  <w:num w:numId="13" w16cid:durableId="2047758287">
    <w:abstractNumId w:val="15"/>
  </w:num>
  <w:num w:numId="14" w16cid:durableId="1157498754">
    <w:abstractNumId w:val="8"/>
  </w:num>
  <w:num w:numId="15" w16cid:durableId="1840121910">
    <w:abstractNumId w:val="6"/>
  </w:num>
  <w:num w:numId="16" w16cid:durableId="10706136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EA"/>
    <w:rsid w:val="0004068E"/>
    <w:rsid w:val="000B0B1D"/>
    <w:rsid w:val="001A3AA8"/>
    <w:rsid w:val="001C3B2E"/>
    <w:rsid w:val="001F0CCA"/>
    <w:rsid w:val="00275B1F"/>
    <w:rsid w:val="00317B49"/>
    <w:rsid w:val="00384C4B"/>
    <w:rsid w:val="00413128"/>
    <w:rsid w:val="00425F0D"/>
    <w:rsid w:val="00442065"/>
    <w:rsid w:val="00467017"/>
    <w:rsid w:val="004D7F5C"/>
    <w:rsid w:val="00572DC2"/>
    <w:rsid w:val="006A1C22"/>
    <w:rsid w:val="006C4032"/>
    <w:rsid w:val="00713E5A"/>
    <w:rsid w:val="00773FEA"/>
    <w:rsid w:val="007B6FB1"/>
    <w:rsid w:val="007E6BD0"/>
    <w:rsid w:val="008918F2"/>
    <w:rsid w:val="009D2E1A"/>
    <w:rsid w:val="00A00F75"/>
    <w:rsid w:val="00B41922"/>
    <w:rsid w:val="00B969D2"/>
    <w:rsid w:val="00BC70EB"/>
    <w:rsid w:val="00C341E8"/>
    <w:rsid w:val="00C7577D"/>
    <w:rsid w:val="00CF001E"/>
    <w:rsid w:val="00D2022C"/>
    <w:rsid w:val="00DE0191"/>
    <w:rsid w:val="00E06B4B"/>
    <w:rsid w:val="00E159F8"/>
    <w:rsid w:val="00E17030"/>
    <w:rsid w:val="00E34FED"/>
    <w:rsid w:val="00E428BD"/>
    <w:rsid w:val="00E4533C"/>
    <w:rsid w:val="00E93456"/>
    <w:rsid w:val="00EB5117"/>
    <w:rsid w:val="00ED5A5B"/>
    <w:rsid w:val="00EE54D4"/>
    <w:rsid w:val="00F20597"/>
    <w:rsid w:val="00F22C48"/>
    <w:rsid w:val="00F4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C768D"/>
  <w15:chartTrackingRefBased/>
  <w15:docId w15:val="{EF1EA28A-6050-4218-B006-17AC4AD7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C22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unhideWhenUsed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1C22"/>
  </w:style>
  <w:style w:type="paragraph" w:styleId="Footer">
    <w:name w:val="footer"/>
    <w:basedOn w:val="Normal"/>
    <w:link w:val="FooterChar"/>
    <w:uiPriority w:val="99"/>
    <w:semiHidden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1C22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1C22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6A1C22"/>
    <w:rPr>
      <w:color w:val="731C3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C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wincap.org/install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outu.be/XvZ45lsrG4A?si=4eenwasxmXUg9DGj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be.com/watch?v=e_KV3xivSnI&amp;si=6J53b9D-qvbJLTp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snort.org/download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npcap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731C3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94F73-68B7-48CF-8540-6EEE44B4B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EA10CB-0A85-4293-8D40-79BEE77645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E47CD3-CEEB-4744-8056-7B8EE07EDC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3FE74C4-0505-4AD4-A229-7C9C48FB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1</TotalTime>
  <Pages>8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Sufyan Jutt</cp:lastModifiedBy>
  <cp:revision>2</cp:revision>
  <dcterms:created xsi:type="dcterms:W3CDTF">2025-09-24T19:06:00Z</dcterms:created>
  <dcterms:modified xsi:type="dcterms:W3CDTF">2025-09-24T19:06:00Z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